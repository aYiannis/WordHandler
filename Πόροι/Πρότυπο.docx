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B27A" w14:textId="1C8A4E93" w:rsidR="00BE3CD8" w:rsidRPr="00394553" w:rsidRDefault="00133F06" w:rsidP="00133F06">
      <w:pPr>
        <w:spacing w:after="0"/>
        <w:rPr>
          <w:lang w:val="el-GR"/>
        </w:rPr>
      </w:pPr>
      <w:r w:rsidRPr="00394553">
        <w:rPr>
          <w:noProof/>
          <w:lang w:val="el-GR"/>
        </w:rPr>
        <w:drawing>
          <wp:anchor distT="0" distB="0" distL="114300" distR="114300" simplePos="0" relativeHeight="251657216" behindDoc="0" locked="0" layoutInCell="1" allowOverlap="1" wp14:anchorId="00F51694" wp14:editId="30DBE683">
            <wp:simplePos x="0" y="0"/>
            <wp:positionH relativeFrom="margin">
              <wp:posOffset>3880967</wp:posOffset>
            </wp:positionH>
            <wp:positionV relativeFrom="margin">
              <wp:posOffset>-200967</wp:posOffset>
            </wp:positionV>
            <wp:extent cx="2019272" cy="1100294"/>
            <wp:effectExtent l="0" t="0" r="635" b="5080"/>
            <wp:wrapNone/>
            <wp:docPr id="2080392383" name="Picture 1" descr="A black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92383" name="Picture 1" descr="A black and orang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182" cy="1103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EA1" w:rsidRPr="00394553">
        <w:rPr>
          <w:b/>
          <w:bCs/>
          <w:lang w:val="el-GR"/>
        </w:rPr>
        <w:t>Έγκυρο Έως</w:t>
      </w:r>
      <w:r w:rsidR="00DF5EA1" w:rsidRPr="00394553">
        <w:rPr>
          <w:lang w:val="el-GR"/>
        </w:rPr>
        <w:t xml:space="preserve">: </w:t>
      </w:r>
      <w:bookmarkStart w:id="0" w:name="expiration"/>
      <w:bookmarkEnd w:id="0"/>
    </w:p>
    <w:p w14:paraId="3D6FE3C3" w14:textId="223D41C5" w:rsidR="00DF5EA1" w:rsidRPr="00394553" w:rsidRDefault="00133F06" w:rsidP="00133F06">
      <w:pPr>
        <w:spacing w:after="0"/>
        <w:rPr>
          <w:lang w:val="el-GR"/>
        </w:rPr>
      </w:pPr>
      <w:r w:rsidRPr="00394553">
        <w:rPr>
          <w:b/>
          <w:bCs/>
          <w:lang w:val="el-GR"/>
        </w:rPr>
        <w:t>Γυμναστής</w:t>
      </w:r>
      <w:r w:rsidR="00DF5EA1" w:rsidRPr="00394553">
        <w:rPr>
          <w:lang w:val="el-GR"/>
        </w:rPr>
        <w:t xml:space="preserve">: </w:t>
      </w:r>
      <w:bookmarkStart w:id="1" w:name="user"/>
      <w:bookmarkEnd w:id="1"/>
    </w:p>
    <w:p w14:paraId="088189D5" w14:textId="77777777" w:rsidR="00DF5EA1" w:rsidRPr="00394553" w:rsidRDefault="00DF5EA1" w:rsidP="00133F06">
      <w:pPr>
        <w:spacing w:after="0"/>
        <w:rPr>
          <w:lang w:val="el-GR"/>
        </w:rPr>
      </w:pPr>
      <w:proofErr w:type="spellStart"/>
      <w:r w:rsidRPr="00394553">
        <w:rPr>
          <w:b/>
          <w:bCs/>
          <w:lang w:val="el-GR"/>
        </w:rPr>
        <w:t>Αθλούμενος</w:t>
      </w:r>
      <w:proofErr w:type="spellEnd"/>
      <w:r w:rsidRPr="00394553">
        <w:rPr>
          <w:lang w:val="el-GR"/>
        </w:rPr>
        <w:t xml:space="preserve">: </w:t>
      </w:r>
      <w:bookmarkStart w:id="2" w:name="trainee"/>
      <w:bookmarkEnd w:id="2"/>
    </w:p>
    <w:p w14:paraId="1A8B11E4" w14:textId="77777777" w:rsidR="00133F06" w:rsidRPr="00394553" w:rsidRDefault="00133F06">
      <w:pPr>
        <w:rPr>
          <w:lang w:val="el-GR"/>
        </w:rPr>
      </w:pPr>
    </w:p>
    <w:p w14:paraId="218DF046" w14:textId="76F5FA64" w:rsidR="00DF5EA1" w:rsidRPr="00394553" w:rsidRDefault="00DF5EA1" w:rsidP="00363F81">
      <w:pPr>
        <w:pStyle w:val="1"/>
        <w:spacing w:after="0"/>
        <w:rPr>
          <w:lang w:val="el-GR"/>
        </w:rPr>
      </w:pPr>
      <w:r w:rsidRPr="00394553">
        <w:rPr>
          <w:lang w:val="el-GR"/>
        </w:rPr>
        <w:t>Προπόνηση Αντιστάσεων</w:t>
      </w:r>
    </w:p>
    <w:p w14:paraId="5D477C7A" w14:textId="11BC352A" w:rsidR="00DF5EA1" w:rsidRPr="00394553" w:rsidRDefault="00D848FA" w:rsidP="00FF25F2">
      <w:pPr>
        <w:spacing w:after="120"/>
        <w:rPr>
          <w:lang w:val="el-GR"/>
        </w:rPr>
      </w:pPr>
      <w:r w:rsidRPr="00394553">
        <w:rPr>
          <w:b/>
          <w:bCs/>
          <w:lang w:val="el-GR"/>
        </w:rPr>
        <w:t xml:space="preserve">Αριθμός </w:t>
      </w:r>
      <w:proofErr w:type="spellStart"/>
      <w:r w:rsidR="00DF5EA1" w:rsidRPr="00394553">
        <w:rPr>
          <w:b/>
          <w:bCs/>
          <w:lang w:val="el-GR"/>
        </w:rPr>
        <w:t>set</w:t>
      </w:r>
      <w:bookmarkStart w:id="3" w:name="setPlural"/>
      <w:bookmarkEnd w:id="3"/>
      <w:proofErr w:type="spellEnd"/>
      <w:r w:rsidR="00DF5EA1" w:rsidRPr="00394553">
        <w:rPr>
          <w:lang w:val="el-GR"/>
        </w:rPr>
        <w:t>:</w:t>
      </w:r>
      <w:r w:rsidR="00483026">
        <w:rPr>
          <w:lang w:val="el-GR"/>
        </w:rPr>
        <w:t xml:space="preserve"> </w:t>
      </w:r>
      <w:bookmarkStart w:id="4" w:name="sets"/>
      <w:bookmarkEnd w:id="4"/>
    </w:p>
    <w:p w14:paraId="3AD0A5CD" w14:textId="5DA09B04" w:rsidR="00FF25F2" w:rsidRPr="00394553" w:rsidRDefault="00FF25F2" w:rsidP="00363F81">
      <w:pPr>
        <w:spacing w:before="120" w:after="0"/>
        <w:rPr>
          <w:lang w:val="el-GR"/>
        </w:rPr>
      </w:pPr>
      <w:r w:rsidRPr="00394553">
        <w:rPr>
          <w:lang w:val="el-GR"/>
        </w:rPr>
        <w:t>Μέρος 1</w:t>
      </w:r>
    </w:p>
    <w:tbl>
      <w:tblPr>
        <w:tblStyle w:val="40"/>
        <w:tblW w:w="9363" w:type="dxa"/>
        <w:tblLook w:val="0400" w:firstRow="0" w:lastRow="0" w:firstColumn="0" w:lastColumn="0" w:noHBand="0" w:noVBand="1"/>
      </w:tblPr>
      <w:tblGrid>
        <w:gridCol w:w="426"/>
        <w:gridCol w:w="8221"/>
        <w:gridCol w:w="716"/>
      </w:tblGrid>
      <w:tr w:rsidR="00DF5EA1" w:rsidRPr="00394553" w14:paraId="57CD5BE5" w14:textId="77777777" w:rsidTr="005E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14:paraId="1A7F465D" w14:textId="3978D4B1" w:rsidR="00DF5EA1" w:rsidRPr="00394553" w:rsidRDefault="00D848FA" w:rsidP="005E7192">
            <w:pPr>
              <w:jc w:val="center"/>
              <w:rPr>
                <w:lang w:val="el-GR"/>
              </w:rPr>
            </w:pPr>
            <w:r w:rsidRPr="00394553">
              <w:rPr>
                <w:lang w:val="el-GR"/>
              </w:rPr>
              <w:t>1</w:t>
            </w:r>
          </w:p>
        </w:tc>
        <w:tc>
          <w:tcPr>
            <w:tcW w:w="82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B22CC" w14:textId="282F8768" w:rsidR="00DF5EA1" w:rsidRPr="00394553" w:rsidRDefault="00D848FA" w:rsidP="002A41D6">
            <w:pPr>
              <w:rPr>
                <w:lang w:val="el-GR"/>
              </w:rPr>
            </w:pPr>
            <w:r w:rsidRPr="00394553">
              <w:rPr>
                <w:lang w:val="el-GR"/>
              </w:rPr>
              <w:t>Τίτλος Άσκηση</w:t>
            </w:r>
          </w:p>
        </w:tc>
        <w:tc>
          <w:tcPr>
            <w:tcW w:w="7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2AABF" w14:textId="09D238BB" w:rsidR="00DF5EA1" w:rsidRPr="00394553" w:rsidRDefault="00D848FA" w:rsidP="005E7192">
            <w:pPr>
              <w:jc w:val="center"/>
              <w:rPr>
                <w:lang w:val="el-GR"/>
              </w:rPr>
            </w:pPr>
            <w:r w:rsidRPr="00394553">
              <w:rPr>
                <w:lang w:val="el-GR"/>
              </w:rPr>
              <w:t>10</w:t>
            </w:r>
          </w:p>
        </w:tc>
      </w:tr>
    </w:tbl>
    <w:p w14:paraId="7C4B395A" w14:textId="06D7533D" w:rsidR="00DF5EA1" w:rsidRPr="00394553" w:rsidRDefault="00D848FA" w:rsidP="00DF5EA1">
      <w:pPr>
        <w:pStyle w:val="1"/>
        <w:rPr>
          <w:lang w:val="el-GR"/>
        </w:rPr>
      </w:pPr>
      <w:bookmarkStart w:id="5" w:name="cardioSection"/>
      <w:r w:rsidRPr="00394553">
        <w:rPr>
          <w:lang w:val="el-GR"/>
        </w:rPr>
        <w:t>Αερόβια Προπόνηση</w:t>
      </w:r>
    </w:p>
    <w:tbl>
      <w:tblPr>
        <w:tblStyle w:val="50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5"/>
        <w:gridCol w:w="1605"/>
        <w:gridCol w:w="1606"/>
      </w:tblGrid>
      <w:tr w:rsidR="00133F06" w:rsidRPr="00394553" w14:paraId="1FE7ABE1" w14:textId="27F86223" w:rsidTr="00DF03EA">
        <w:tc>
          <w:tcPr>
            <w:tcW w:w="1605" w:type="dxa"/>
            <w:vAlign w:val="center"/>
          </w:tcPr>
          <w:p w14:paraId="6CE437BD" w14:textId="765C5DDB" w:rsidR="00133F06" w:rsidRPr="00394553" w:rsidRDefault="00133F06" w:rsidP="00DF03EA">
            <w:pPr>
              <w:rPr>
                <w:b/>
                <w:bCs/>
                <w:lang w:val="el-GR"/>
              </w:rPr>
            </w:pPr>
            <w:r w:rsidRPr="00394553">
              <w:rPr>
                <w:b/>
                <w:bCs/>
                <w:lang w:val="el-GR"/>
              </w:rPr>
              <w:t>Προθέρμανση</w:t>
            </w:r>
          </w:p>
        </w:tc>
        <w:tc>
          <w:tcPr>
            <w:tcW w:w="1605" w:type="dxa"/>
            <w:vAlign w:val="center"/>
          </w:tcPr>
          <w:p w14:paraId="0A3B4C38" w14:textId="77777777" w:rsidR="00133F06" w:rsidRPr="00394553" w:rsidRDefault="00133F06" w:rsidP="00DF03EA">
            <w:pPr>
              <w:rPr>
                <w:b/>
                <w:bCs/>
                <w:lang w:val="el-GR"/>
              </w:rPr>
            </w:pPr>
          </w:p>
        </w:tc>
        <w:tc>
          <w:tcPr>
            <w:tcW w:w="1606" w:type="dxa"/>
            <w:vAlign w:val="center"/>
          </w:tcPr>
          <w:p w14:paraId="7ED990FC" w14:textId="77777777" w:rsidR="00133F06" w:rsidRPr="00394553" w:rsidRDefault="00133F06" w:rsidP="00DF03EA">
            <w:pPr>
              <w:rPr>
                <w:b/>
                <w:bCs/>
                <w:lang w:val="el-GR"/>
              </w:rPr>
            </w:pPr>
          </w:p>
        </w:tc>
      </w:tr>
      <w:tr w:rsidR="00133F06" w:rsidRPr="00394553" w14:paraId="2AAC9936" w14:textId="7B9BFD31" w:rsidTr="00DF03EA">
        <w:tc>
          <w:tcPr>
            <w:tcW w:w="1605" w:type="dxa"/>
            <w:vAlign w:val="center"/>
          </w:tcPr>
          <w:p w14:paraId="15B99EAC" w14:textId="31765E9F" w:rsidR="00133F06" w:rsidRPr="00394553" w:rsidRDefault="00133F06" w:rsidP="00DF03EA">
            <w:pPr>
              <w:rPr>
                <w:lang w:val="el-GR"/>
              </w:rPr>
            </w:pPr>
            <w:r w:rsidRPr="00394553">
              <w:rPr>
                <w:b/>
                <w:bCs/>
                <w:lang w:val="el-GR"/>
              </w:rPr>
              <w:t>Κύριο</w:t>
            </w:r>
          </w:p>
        </w:tc>
        <w:tc>
          <w:tcPr>
            <w:tcW w:w="1605" w:type="dxa"/>
            <w:vAlign w:val="center"/>
          </w:tcPr>
          <w:p w14:paraId="0D08EE5A" w14:textId="77777777" w:rsidR="00133F06" w:rsidRPr="00394553" w:rsidRDefault="00133F06" w:rsidP="00DF03EA">
            <w:pPr>
              <w:rPr>
                <w:b/>
                <w:bCs/>
                <w:lang w:val="el-GR"/>
              </w:rPr>
            </w:pPr>
          </w:p>
        </w:tc>
        <w:tc>
          <w:tcPr>
            <w:tcW w:w="1606" w:type="dxa"/>
            <w:vAlign w:val="center"/>
          </w:tcPr>
          <w:p w14:paraId="2A4D4580" w14:textId="77777777" w:rsidR="00133F06" w:rsidRPr="00394553" w:rsidRDefault="00133F06" w:rsidP="00DF03EA">
            <w:pPr>
              <w:rPr>
                <w:b/>
                <w:bCs/>
                <w:lang w:val="el-GR"/>
              </w:rPr>
            </w:pPr>
          </w:p>
        </w:tc>
      </w:tr>
      <w:tr w:rsidR="00133F06" w:rsidRPr="00394553" w14:paraId="5910A761" w14:textId="71700D59" w:rsidTr="00DF03EA">
        <w:tc>
          <w:tcPr>
            <w:tcW w:w="1605" w:type="dxa"/>
            <w:vAlign w:val="center"/>
          </w:tcPr>
          <w:p w14:paraId="3A7E6E08" w14:textId="1D8242F9" w:rsidR="00133F06" w:rsidRPr="00394553" w:rsidRDefault="00133F06" w:rsidP="00DF03EA">
            <w:pPr>
              <w:rPr>
                <w:b/>
                <w:bCs/>
                <w:lang w:val="el-GR"/>
              </w:rPr>
            </w:pPr>
            <w:r w:rsidRPr="00394553">
              <w:rPr>
                <w:b/>
                <w:bCs/>
                <w:lang w:val="el-GR"/>
              </w:rPr>
              <w:t>Αποθεραπεία</w:t>
            </w:r>
          </w:p>
        </w:tc>
        <w:tc>
          <w:tcPr>
            <w:tcW w:w="1605" w:type="dxa"/>
            <w:vAlign w:val="center"/>
          </w:tcPr>
          <w:p w14:paraId="1F4FF257" w14:textId="77777777" w:rsidR="00133F06" w:rsidRPr="00394553" w:rsidRDefault="00133F06" w:rsidP="00DF03EA">
            <w:pPr>
              <w:rPr>
                <w:b/>
                <w:bCs/>
                <w:lang w:val="el-GR"/>
              </w:rPr>
            </w:pPr>
          </w:p>
        </w:tc>
        <w:tc>
          <w:tcPr>
            <w:tcW w:w="1606" w:type="dxa"/>
            <w:vAlign w:val="center"/>
          </w:tcPr>
          <w:p w14:paraId="72BD04F7" w14:textId="77777777" w:rsidR="00133F06" w:rsidRPr="00394553" w:rsidRDefault="00133F06" w:rsidP="00DF03EA">
            <w:pPr>
              <w:rPr>
                <w:b/>
                <w:bCs/>
                <w:lang w:val="el-GR"/>
              </w:rPr>
            </w:pPr>
          </w:p>
        </w:tc>
      </w:tr>
      <w:bookmarkEnd w:id="5"/>
    </w:tbl>
    <w:p w14:paraId="3559A2EA" w14:textId="77777777" w:rsidR="00FB6F71" w:rsidRDefault="00FB6F71">
      <w:pPr>
        <w:rPr>
          <w:b/>
          <w:bCs/>
          <w:lang w:val="el-GR"/>
        </w:rPr>
      </w:pPr>
      <w:r>
        <w:rPr>
          <w:b/>
          <w:bCs/>
          <w:lang w:val="el-GR"/>
        </w:rPr>
        <w:br w:type="page"/>
      </w:r>
    </w:p>
    <w:p w14:paraId="3DA3A060" w14:textId="3C5402DA" w:rsidR="00FB6F71" w:rsidRPr="00FB6F71" w:rsidRDefault="00FB6F71" w:rsidP="00FB6F71">
      <w:pPr>
        <w:pStyle w:val="1"/>
        <w:rPr>
          <w:lang w:val="el-GR"/>
        </w:rPr>
      </w:pPr>
      <w:bookmarkStart w:id="6" w:name="borgDescriptionSection"/>
      <w:bookmarkEnd w:id="6"/>
      <w:r>
        <w:rPr>
          <w:lang w:val="el-GR"/>
        </w:rPr>
        <w:lastRenderedPageBreak/>
        <w:t xml:space="preserve">Ανάλυση κλίμακας </w:t>
      </w:r>
      <w:r w:rsidRPr="00FB6F71">
        <w:t>Borg</w:t>
      </w:r>
      <w:r w:rsidRPr="00FB6F71">
        <w:rPr>
          <w:lang w:val="el-GR"/>
        </w:rPr>
        <w:t xml:space="preserve"> </w:t>
      </w:r>
      <w:r w:rsidRPr="00FB6F71">
        <w:t>R</w:t>
      </w:r>
      <w:r w:rsidRPr="00FB6F71">
        <w:rPr>
          <w:lang w:val="el-GR"/>
        </w:rPr>
        <w:t>.</w:t>
      </w:r>
      <w:r w:rsidRPr="00FB6F71">
        <w:t>P</w:t>
      </w:r>
      <w:r w:rsidRPr="00FB6F71">
        <w:rPr>
          <w:lang w:val="el-GR"/>
        </w:rPr>
        <w:t>.</w:t>
      </w:r>
      <w:r w:rsidRPr="00FB6F71">
        <w:t>E</w:t>
      </w:r>
      <w:r w:rsidRPr="00FB6F71">
        <w:rPr>
          <w:lang w:val="el-GR"/>
        </w:rPr>
        <w:t>.</w:t>
      </w:r>
    </w:p>
    <w:tbl>
      <w:tblPr>
        <w:tblStyle w:val="1-2"/>
        <w:tblW w:w="9344" w:type="dxa"/>
        <w:tblLook w:val="04A0" w:firstRow="1" w:lastRow="0" w:firstColumn="1" w:lastColumn="0" w:noHBand="0" w:noVBand="1"/>
      </w:tblPr>
      <w:tblGrid>
        <w:gridCol w:w="460"/>
        <w:gridCol w:w="2512"/>
        <w:gridCol w:w="6372"/>
      </w:tblGrid>
      <w:tr w:rsidR="00133F06" w:rsidRPr="00133F06" w14:paraId="555A9E69" w14:textId="77777777" w:rsidTr="00DD3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399298" w14:textId="77777777" w:rsidR="00133F06" w:rsidRPr="00FB6F71" w:rsidRDefault="00133F06" w:rsidP="00DD32E8">
            <w:pPr>
              <w:rPr>
                <w:rFonts w:eastAsia="Times New Roman" w:cstheme="minorHAnsi"/>
                <w:szCs w:val="24"/>
                <w:lang w:val="el-GR"/>
              </w:rPr>
            </w:pPr>
          </w:p>
        </w:tc>
        <w:tc>
          <w:tcPr>
            <w:tcW w:w="2512" w:type="dxa"/>
            <w:vAlign w:val="center"/>
            <w:hideMark/>
          </w:tcPr>
          <w:p w14:paraId="68B99C25" w14:textId="6FF7F563" w:rsidR="00133F06" w:rsidRPr="00DD32E8" w:rsidRDefault="00394553" w:rsidP="00DD3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l-GR"/>
              </w:rPr>
            </w:pPr>
            <w:r w:rsidRPr="00DD32E8">
              <w:rPr>
                <w:rFonts w:asciiTheme="majorHAnsi" w:eastAsia="Times New Roman" w:hAnsiTheme="majorHAnsi" w:cstheme="majorHAnsi"/>
                <w:sz w:val="28"/>
                <w:szCs w:val="28"/>
                <w:lang w:val="el-GR"/>
              </w:rPr>
              <w:t xml:space="preserve">Προφορική </w:t>
            </w:r>
            <w:r w:rsidR="00B80D93">
              <w:rPr>
                <w:rFonts w:asciiTheme="majorHAnsi" w:eastAsia="Times New Roman" w:hAnsiTheme="majorHAnsi" w:cstheme="majorHAnsi"/>
                <w:sz w:val="28"/>
                <w:szCs w:val="28"/>
                <w:lang w:val="el-GR"/>
              </w:rPr>
              <w:t>Κ</w:t>
            </w:r>
            <w:r w:rsidRPr="00DD32E8">
              <w:rPr>
                <w:rFonts w:asciiTheme="majorHAnsi" w:eastAsia="Times New Roman" w:hAnsiTheme="majorHAnsi" w:cstheme="majorHAnsi"/>
                <w:sz w:val="28"/>
                <w:szCs w:val="28"/>
                <w:lang w:val="el-GR"/>
              </w:rPr>
              <w:t>λίμακα</w:t>
            </w:r>
          </w:p>
        </w:tc>
        <w:tc>
          <w:tcPr>
            <w:tcW w:w="6372" w:type="dxa"/>
            <w:vAlign w:val="center"/>
            <w:hideMark/>
          </w:tcPr>
          <w:p w14:paraId="33A829DC" w14:textId="5597A76F" w:rsidR="00133F06" w:rsidRPr="00DD32E8" w:rsidRDefault="00133F06" w:rsidP="00DD3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l-GR"/>
              </w:rPr>
            </w:pPr>
            <w:r w:rsidRPr="00DD32E8">
              <w:rPr>
                <w:rFonts w:asciiTheme="majorHAnsi" w:eastAsia="Times New Roman" w:hAnsiTheme="majorHAnsi" w:cstheme="majorHAnsi"/>
                <w:sz w:val="28"/>
                <w:szCs w:val="28"/>
                <w:lang w:val="el-GR"/>
              </w:rPr>
              <w:t>Περιγραφή</w:t>
            </w:r>
          </w:p>
        </w:tc>
      </w:tr>
      <w:tr w:rsidR="00133F06" w:rsidRPr="007A5537" w14:paraId="669A8E0C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7BF28C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6</w:t>
            </w:r>
          </w:p>
        </w:tc>
        <w:tc>
          <w:tcPr>
            <w:tcW w:w="2512" w:type="dxa"/>
            <w:vAlign w:val="center"/>
            <w:hideMark/>
          </w:tcPr>
          <w:p w14:paraId="7E149483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  <w:tc>
          <w:tcPr>
            <w:tcW w:w="6372" w:type="dxa"/>
            <w:vAlign w:val="center"/>
            <w:hideMark/>
          </w:tcPr>
          <w:p w14:paraId="76925382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Καθόλου προσπάθεια. Κάθομαι και δεν κάνω τίποτα.</w:t>
            </w:r>
          </w:p>
        </w:tc>
      </w:tr>
      <w:tr w:rsidR="00133F06" w:rsidRPr="007A5537" w14:paraId="6914A856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484AE2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7</w:t>
            </w:r>
          </w:p>
        </w:tc>
        <w:tc>
          <w:tcPr>
            <w:tcW w:w="2512" w:type="dxa"/>
            <w:vAlign w:val="center"/>
            <w:hideMark/>
          </w:tcPr>
          <w:p w14:paraId="3A6DA8DA" w14:textId="08E6A08C" w:rsidR="00133F06" w:rsidRPr="00DD32E8" w:rsidRDefault="00394553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Πολύ</w:t>
            </w:r>
            <w:r w:rsidR="00133F06" w:rsidRPr="00DD32E8">
              <w:rPr>
                <w:rFonts w:eastAsia="Times New Roman" w:cstheme="minorHAnsi"/>
                <w:szCs w:val="24"/>
                <w:lang w:val="el-GR"/>
              </w:rPr>
              <w:t>, πολύ ήπιο</w:t>
            </w:r>
          </w:p>
        </w:tc>
        <w:tc>
          <w:tcPr>
            <w:tcW w:w="6372" w:type="dxa"/>
            <w:vAlign w:val="center"/>
            <w:hideMark/>
          </w:tcPr>
          <w:p w14:paraId="1BF38A7D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Η προσπάθειά μου γίνεται δύσκολα αντιληπτή.</w:t>
            </w:r>
          </w:p>
        </w:tc>
      </w:tr>
      <w:tr w:rsidR="00133F06" w:rsidRPr="00133F06" w14:paraId="20F13F85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8ADDA8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8</w:t>
            </w:r>
          </w:p>
        </w:tc>
        <w:tc>
          <w:tcPr>
            <w:tcW w:w="2512" w:type="dxa"/>
            <w:vAlign w:val="center"/>
            <w:hideMark/>
          </w:tcPr>
          <w:p w14:paraId="62665DE1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  <w:tc>
          <w:tcPr>
            <w:tcW w:w="6372" w:type="dxa"/>
            <w:vAlign w:val="center"/>
            <w:hideMark/>
          </w:tcPr>
          <w:p w14:paraId="0C2C7781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</w:tr>
      <w:tr w:rsidR="00133F06" w:rsidRPr="007A5537" w14:paraId="03B961E9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1E98DF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9</w:t>
            </w:r>
          </w:p>
        </w:tc>
        <w:tc>
          <w:tcPr>
            <w:tcW w:w="2512" w:type="dxa"/>
            <w:vAlign w:val="center"/>
            <w:hideMark/>
          </w:tcPr>
          <w:p w14:paraId="4ADB8EC2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Πολύ ήπιο</w:t>
            </w:r>
          </w:p>
        </w:tc>
        <w:tc>
          <w:tcPr>
            <w:tcW w:w="6372" w:type="dxa"/>
            <w:vAlign w:val="center"/>
            <w:hideMark/>
          </w:tcPr>
          <w:p w14:paraId="640089F5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Αντίστοιχο με το να περπατάω στον δικό μου ρυθμό.</w:t>
            </w:r>
          </w:p>
        </w:tc>
      </w:tr>
      <w:tr w:rsidR="00133F06" w:rsidRPr="00133F06" w14:paraId="4E5A7E31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EDDC51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10</w:t>
            </w:r>
          </w:p>
        </w:tc>
        <w:tc>
          <w:tcPr>
            <w:tcW w:w="2512" w:type="dxa"/>
            <w:vAlign w:val="center"/>
            <w:hideMark/>
          </w:tcPr>
          <w:p w14:paraId="352A03DE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  <w:tc>
          <w:tcPr>
            <w:tcW w:w="6372" w:type="dxa"/>
            <w:vAlign w:val="center"/>
            <w:hideMark/>
          </w:tcPr>
          <w:p w14:paraId="27E3199E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Κάνω μία μικρή προσπάθεια.</w:t>
            </w:r>
          </w:p>
        </w:tc>
      </w:tr>
      <w:tr w:rsidR="00133F06" w:rsidRPr="007A5537" w14:paraId="09591800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A7F5B2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11</w:t>
            </w:r>
          </w:p>
        </w:tc>
        <w:tc>
          <w:tcPr>
            <w:tcW w:w="2512" w:type="dxa"/>
            <w:vAlign w:val="center"/>
            <w:hideMark/>
          </w:tcPr>
          <w:p w14:paraId="4689639D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Αρκετά ήπιο</w:t>
            </w:r>
          </w:p>
        </w:tc>
        <w:tc>
          <w:tcPr>
            <w:tcW w:w="6372" w:type="dxa"/>
            <w:vAlign w:val="center"/>
            <w:hideMark/>
          </w:tcPr>
          <w:p w14:paraId="1FBF4F7C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Μου φαίνεται πως έχω ακόμα ενέργεια και μπορώ να συνεχίσω.</w:t>
            </w:r>
          </w:p>
        </w:tc>
      </w:tr>
      <w:tr w:rsidR="00133F06" w:rsidRPr="00133F06" w14:paraId="29AC4151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FA6435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12</w:t>
            </w:r>
          </w:p>
        </w:tc>
        <w:tc>
          <w:tcPr>
            <w:tcW w:w="2512" w:type="dxa"/>
            <w:vAlign w:val="center"/>
            <w:hideMark/>
          </w:tcPr>
          <w:p w14:paraId="55E32589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  <w:tc>
          <w:tcPr>
            <w:tcW w:w="6372" w:type="dxa"/>
            <w:vAlign w:val="center"/>
            <w:hideMark/>
          </w:tcPr>
          <w:p w14:paraId="0623E246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</w:tr>
      <w:tr w:rsidR="00133F06" w:rsidRPr="00133F06" w14:paraId="38B51EE0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528882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13</w:t>
            </w:r>
          </w:p>
        </w:tc>
        <w:tc>
          <w:tcPr>
            <w:tcW w:w="2512" w:type="dxa"/>
            <w:vAlign w:val="center"/>
            <w:hideMark/>
          </w:tcPr>
          <w:p w14:paraId="094BB307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Κάπως δύσκολο</w:t>
            </w:r>
          </w:p>
        </w:tc>
        <w:tc>
          <w:tcPr>
            <w:tcW w:w="6372" w:type="dxa"/>
            <w:vAlign w:val="center"/>
            <w:hideMark/>
          </w:tcPr>
          <w:p w14:paraId="381FD82E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</w:tr>
      <w:tr w:rsidR="00133F06" w:rsidRPr="00133F06" w14:paraId="76CEBA35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6E39C4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14</w:t>
            </w:r>
          </w:p>
        </w:tc>
        <w:tc>
          <w:tcPr>
            <w:tcW w:w="2512" w:type="dxa"/>
            <w:vAlign w:val="center"/>
            <w:hideMark/>
          </w:tcPr>
          <w:p w14:paraId="7AAAC521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  <w:tc>
          <w:tcPr>
            <w:tcW w:w="6372" w:type="dxa"/>
            <w:vAlign w:val="center"/>
            <w:hideMark/>
          </w:tcPr>
          <w:p w14:paraId="04597449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Πρέπει να προσπαθήσω σημαντικά.</w:t>
            </w:r>
          </w:p>
        </w:tc>
      </w:tr>
      <w:tr w:rsidR="00133F06" w:rsidRPr="00133F06" w14:paraId="51F216A3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CA6B1A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15</w:t>
            </w:r>
          </w:p>
        </w:tc>
        <w:tc>
          <w:tcPr>
            <w:tcW w:w="2512" w:type="dxa"/>
            <w:vAlign w:val="center"/>
            <w:hideMark/>
          </w:tcPr>
          <w:p w14:paraId="377BBB5B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Δύσκολο</w:t>
            </w:r>
          </w:p>
        </w:tc>
        <w:tc>
          <w:tcPr>
            <w:tcW w:w="6372" w:type="dxa"/>
            <w:vAlign w:val="center"/>
            <w:hideMark/>
          </w:tcPr>
          <w:p w14:paraId="20CF7617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</w:tr>
      <w:tr w:rsidR="00133F06" w:rsidRPr="007A5537" w14:paraId="43474C49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5B5397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16</w:t>
            </w:r>
          </w:p>
        </w:tc>
        <w:tc>
          <w:tcPr>
            <w:tcW w:w="2512" w:type="dxa"/>
            <w:vAlign w:val="center"/>
            <w:hideMark/>
          </w:tcPr>
          <w:p w14:paraId="7DA2A2AA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  <w:tc>
          <w:tcPr>
            <w:tcW w:w="6372" w:type="dxa"/>
            <w:vAlign w:val="center"/>
            <w:hideMark/>
          </w:tcPr>
          <w:p w14:paraId="634759A7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Πρέπει να προσπαθήσω έντονα και να πιέσω τον εαυτό μου.</w:t>
            </w:r>
          </w:p>
        </w:tc>
      </w:tr>
      <w:tr w:rsidR="00133F06" w:rsidRPr="007A5537" w14:paraId="343E0C02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466696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17</w:t>
            </w:r>
          </w:p>
        </w:tc>
        <w:tc>
          <w:tcPr>
            <w:tcW w:w="2512" w:type="dxa"/>
            <w:vAlign w:val="center"/>
            <w:hideMark/>
          </w:tcPr>
          <w:p w14:paraId="24DA48B5" w14:textId="61F0BB59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 xml:space="preserve">Πολύ </w:t>
            </w:r>
            <w:r w:rsidR="00DB2D4F" w:rsidRPr="00DD32E8">
              <w:rPr>
                <w:rFonts w:eastAsia="Times New Roman" w:cstheme="minorHAnsi"/>
                <w:szCs w:val="24"/>
                <w:lang w:val="el-GR"/>
              </w:rPr>
              <w:t>δ</w:t>
            </w:r>
            <w:r w:rsidRPr="00DD32E8">
              <w:rPr>
                <w:rFonts w:eastAsia="Times New Roman" w:cstheme="minorHAnsi"/>
                <w:szCs w:val="24"/>
                <w:lang w:val="el-GR"/>
              </w:rPr>
              <w:t>ύσκολο</w:t>
            </w:r>
          </w:p>
        </w:tc>
        <w:tc>
          <w:tcPr>
            <w:tcW w:w="6372" w:type="dxa"/>
            <w:vAlign w:val="center"/>
            <w:hideMark/>
          </w:tcPr>
          <w:p w14:paraId="652414C7" w14:textId="3189945A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Μπορώ να συνεχίσω αλλά πρέπει να πιεστώ πραγματικά. Το νιώθω πολύ</w:t>
            </w:r>
            <w:r w:rsidR="00483026">
              <w:rPr>
                <w:rFonts w:eastAsia="Times New Roman" w:cstheme="minorHAnsi"/>
                <w:szCs w:val="24"/>
                <w:lang w:val="el-GR"/>
              </w:rPr>
              <w:t xml:space="preserve"> </w:t>
            </w:r>
            <w:r w:rsidRPr="00DD32E8">
              <w:rPr>
                <w:rFonts w:eastAsia="Times New Roman" w:cstheme="minorHAnsi"/>
                <w:szCs w:val="24"/>
                <w:lang w:val="el-GR"/>
              </w:rPr>
              <w:t>κουραστικό και είμαι πολύ κουρασμένος</w:t>
            </w:r>
            <w:r w:rsidR="00A12255" w:rsidRPr="00DD32E8">
              <w:rPr>
                <w:rFonts w:eastAsia="Times New Roman" w:cstheme="minorHAnsi"/>
                <w:szCs w:val="24"/>
                <w:lang w:val="el-GR"/>
              </w:rPr>
              <w:t>.</w:t>
            </w:r>
          </w:p>
        </w:tc>
      </w:tr>
      <w:tr w:rsidR="00133F06" w:rsidRPr="00133F06" w14:paraId="197BFDBA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5F69EA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18</w:t>
            </w:r>
          </w:p>
        </w:tc>
        <w:tc>
          <w:tcPr>
            <w:tcW w:w="2512" w:type="dxa"/>
            <w:vAlign w:val="center"/>
            <w:hideMark/>
          </w:tcPr>
          <w:p w14:paraId="266F10E6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  <w:tc>
          <w:tcPr>
            <w:tcW w:w="6372" w:type="dxa"/>
            <w:vAlign w:val="center"/>
            <w:hideMark/>
          </w:tcPr>
          <w:p w14:paraId="0DE807B2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</w:tr>
      <w:tr w:rsidR="00133F06" w:rsidRPr="00133F06" w14:paraId="0C6B669A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C175AD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19</w:t>
            </w:r>
          </w:p>
        </w:tc>
        <w:tc>
          <w:tcPr>
            <w:tcW w:w="2512" w:type="dxa"/>
            <w:vAlign w:val="center"/>
            <w:hideMark/>
          </w:tcPr>
          <w:p w14:paraId="4CCC5506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Πολύ, πολύ δύσκολο</w:t>
            </w:r>
          </w:p>
        </w:tc>
        <w:tc>
          <w:tcPr>
            <w:tcW w:w="6372" w:type="dxa"/>
            <w:vAlign w:val="center"/>
            <w:hideMark/>
          </w:tcPr>
          <w:p w14:paraId="55E6A597" w14:textId="3F585019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Εδώ είμαστε στο μέγιστο επίπεδο κόπωσης που οι πιο πολύ άνθρωποι</w:t>
            </w:r>
            <w:r w:rsidR="00483026">
              <w:rPr>
                <w:rFonts w:eastAsia="Times New Roman" w:cstheme="minorHAnsi"/>
                <w:szCs w:val="24"/>
                <w:lang w:val="el-GR"/>
              </w:rPr>
              <w:t xml:space="preserve"> </w:t>
            </w:r>
            <w:r w:rsidRPr="00DD32E8">
              <w:rPr>
                <w:rFonts w:eastAsia="Times New Roman" w:cstheme="minorHAnsi"/>
                <w:szCs w:val="24"/>
                <w:lang w:val="el-GR"/>
              </w:rPr>
              <w:t>έχουν φτάσει. Είναι σχεδόν μέγιστη δυνατή προσπάθεια.</w:t>
            </w:r>
          </w:p>
        </w:tc>
      </w:tr>
      <w:tr w:rsidR="00133F06" w:rsidRPr="007A5537" w14:paraId="38E2A3ED" w14:textId="77777777" w:rsidTr="00DD32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4BE622" w14:textId="77777777" w:rsidR="00133F06" w:rsidRPr="00DD32E8" w:rsidRDefault="00133F06" w:rsidP="00DD32E8">
            <w:pPr>
              <w:jc w:val="center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20</w:t>
            </w:r>
          </w:p>
        </w:tc>
        <w:tc>
          <w:tcPr>
            <w:tcW w:w="2512" w:type="dxa"/>
            <w:vAlign w:val="center"/>
            <w:hideMark/>
          </w:tcPr>
          <w:p w14:paraId="6DC86510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</w:p>
        </w:tc>
        <w:tc>
          <w:tcPr>
            <w:tcW w:w="6372" w:type="dxa"/>
            <w:vAlign w:val="center"/>
            <w:hideMark/>
          </w:tcPr>
          <w:p w14:paraId="3BDA184A" w14:textId="77777777" w:rsidR="00133F06" w:rsidRPr="00DD32E8" w:rsidRDefault="00133F06" w:rsidP="00DD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DD32E8">
              <w:rPr>
                <w:rFonts w:eastAsia="Times New Roman" w:cstheme="minorHAnsi"/>
                <w:szCs w:val="24"/>
                <w:lang w:val="el-GR"/>
              </w:rPr>
              <w:t>Πλήρης εξάντληση και φυσικά αδύνατον να συνεχίσω.</w:t>
            </w:r>
          </w:p>
        </w:tc>
      </w:tr>
    </w:tbl>
    <w:p w14:paraId="31E9F593" w14:textId="7A5ABB4C" w:rsidR="008620BC" w:rsidRPr="008620BC" w:rsidRDefault="008620BC" w:rsidP="008620BC">
      <w:pPr>
        <w:pStyle w:val="1"/>
        <w:rPr>
          <w:lang w:val="el-GR"/>
        </w:rPr>
      </w:pPr>
      <w:bookmarkStart w:id="7" w:name="borgPainSection"/>
      <w:bookmarkEnd w:id="7"/>
      <w:r>
        <w:rPr>
          <w:lang w:val="el-GR"/>
        </w:rPr>
        <w:t xml:space="preserve">Κλίμακα πόνου </w:t>
      </w:r>
      <w:r w:rsidRPr="00FB6F71">
        <w:t>Borg</w:t>
      </w:r>
    </w:p>
    <w:tbl>
      <w:tblPr>
        <w:tblStyle w:val="1-2"/>
        <w:tblW w:w="9351" w:type="dxa"/>
        <w:tblLook w:val="04A0" w:firstRow="1" w:lastRow="0" w:firstColumn="1" w:lastColumn="0" w:noHBand="0" w:noVBand="1"/>
      </w:tblPr>
      <w:tblGrid>
        <w:gridCol w:w="803"/>
        <w:gridCol w:w="8548"/>
      </w:tblGrid>
      <w:tr w:rsidR="00832798" w:rsidRPr="00133F06" w14:paraId="043BC531" w14:textId="77777777" w:rsidTr="006E1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  <w:hideMark/>
          </w:tcPr>
          <w:p w14:paraId="5619BFF7" w14:textId="45E36163" w:rsidR="00832798" w:rsidRPr="00DD32E8" w:rsidRDefault="00832798" w:rsidP="00906803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l-G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l-GR"/>
              </w:rPr>
              <w:t>Αριθμητική Κ</w:t>
            </w:r>
            <w:r w:rsidRPr="00DD32E8">
              <w:rPr>
                <w:rFonts w:asciiTheme="majorHAnsi" w:eastAsia="Times New Roman" w:hAnsiTheme="majorHAnsi" w:cstheme="majorHAnsi"/>
                <w:sz w:val="28"/>
                <w:szCs w:val="28"/>
                <w:lang w:val="el-GR"/>
              </w:rPr>
              <w:t>λίμακα</w:t>
            </w:r>
          </w:p>
        </w:tc>
        <w:tc>
          <w:tcPr>
            <w:tcW w:w="8789" w:type="dxa"/>
            <w:vAlign w:val="center"/>
            <w:hideMark/>
          </w:tcPr>
          <w:p w14:paraId="34E65AF2" w14:textId="77777777" w:rsidR="00832798" w:rsidRPr="00DD32E8" w:rsidRDefault="00832798" w:rsidP="0090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l-GR"/>
              </w:rPr>
            </w:pPr>
            <w:r w:rsidRPr="00DD32E8">
              <w:rPr>
                <w:rFonts w:asciiTheme="majorHAnsi" w:eastAsia="Times New Roman" w:hAnsiTheme="majorHAnsi" w:cstheme="majorHAnsi"/>
                <w:sz w:val="28"/>
                <w:szCs w:val="28"/>
                <w:lang w:val="el-GR"/>
              </w:rPr>
              <w:t>Περιγραφή</w:t>
            </w:r>
          </w:p>
        </w:tc>
      </w:tr>
      <w:tr w:rsidR="00832798" w:rsidRPr="008620BC" w14:paraId="6FC8F33C" w14:textId="77777777" w:rsidTr="006E15F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  <w:hideMark/>
          </w:tcPr>
          <w:p w14:paraId="5A62D5D3" w14:textId="6A2C522E" w:rsidR="00832798" w:rsidRPr="00DD32E8" w:rsidRDefault="00832798" w:rsidP="00832798">
            <w:pPr>
              <w:rPr>
                <w:rFonts w:eastAsia="Times New Roman" w:cstheme="minorHAnsi"/>
                <w:szCs w:val="24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8789" w:type="dxa"/>
            <w:vAlign w:val="bottom"/>
            <w:hideMark/>
          </w:tcPr>
          <w:p w14:paraId="1CB1E5C8" w14:textId="28309D56" w:rsidR="00832798" w:rsidRPr="00832798" w:rsidRDefault="00832798" w:rsidP="0083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832798">
              <w:rPr>
                <w:rFonts w:ascii="Calibri" w:hAnsi="Calibri" w:cs="Calibri"/>
                <w:sz w:val="22"/>
                <w:szCs w:val="22"/>
                <w:lang w:val="el-GR"/>
              </w:rPr>
              <w:t>Καθόλου ενόχληση</w:t>
            </w:r>
          </w:p>
        </w:tc>
      </w:tr>
      <w:tr w:rsidR="00832798" w:rsidRPr="008620BC" w14:paraId="2B281D34" w14:textId="77777777" w:rsidTr="006E15F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  <w:hideMark/>
          </w:tcPr>
          <w:p w14:paraId="1F4E4C64" w14:textId="59B72EDF" w:rsidR="00832798" w:rsidRPr="00DD32E8" w:rsidRDefault="00832798" w:rsidP="00832798">
            <w:pPr>
              <w:rPr>
                <w:rFonts w:eastAsia="Times New Roman" w:cstheme="minorHAnsi"/>
                <w:szCs w:val="24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789" w:type="dxa"/>
            <w:vAlign w:val="bottom"/>
            <w:hideMark/>
          </w:tcPr>
          <w:p w14:paraId="19D568F4" w14:textId="58815301" w:rsidR="00832798" w:rsidRPr="00832798" w:rsidRDefault="00832798" w:rsidP="0083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832798">
              <w:rPr>
                <w:rFonts w:ascii="Calibri" w:hAnsi="Calibri" w:cs="Calibri"/>
                <w:sz w:val="22"/>
                <w:szCs w:val="22"/>
                <w:lang w:val="el-GR"/>
              </w:rPr>
              <w:t>Σχεδόν καθόλου ενόχληση</w:t>
            </w:r>
          </w:p>
        </w:tc>
      </w:tr>
      <w:tr w:rsidR="00832798" w:rsidRPr="00133F06" w14:paraId="42E61552" w14:textId="77777777" w:rsidTr="006E15F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  <w:hideMark/>
          </w:tcPr>
          <w:p w14:paraId="20508581" w14:textId="745A3789" w:rsidR="00832798" w:rsidRPr="00DD32E8" w:rsidRDefault="00832798" w:rsidP="00832798">
            <w:pPr>
              <w:rPr>
                <w:rFonts w:eastAsia="Times New Roman" w:cstheme="minorHAnsi"/>
                <w:szCs w:val="24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789" w:type="dxa"/>
            <w:vAlign w:val="bottom"/>
            <w:hideMark/>
          </w:tcPr>
          <w:p w14:paraId="4C1E566B" w14:textId="44116B5F" w:rsidR="00832798" w:rsidRPr="00832798" w:rsidRDefault="00832798" w:rsidP="0083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832798">
              <w:rPr>
                <w:rFonts w:ascii="Calibri" w:hAnsi="Calibri" w:cs="Calibri"/>
                <w:sz w:val="22"/>
                <w:szCs w:val="22"/>
                <w:lang w:val="el-GR"/>
              </w:rPr>
              <w:t>Ανεπαίσθητη ενόχληση</w:t>
            </w:r>
          </w:p>
        </w:tc>
      </w:tr>
      <w:tr w:rsidR="00832798" w:rsidRPr="008620BC" w14:paraId="679E5D32" w14:textId="77777777" w:rsidTr="006E15F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  <w:hideMark/>
          </w:tcPr>
          <w:p w14:paraId="3EA5BA64" w14:textId="1968EBD2" w:rsidR="00832798" w:rsidRPr="00DD32E8" w:rsidRDefault="00832798" w:rsidP="00832798">
            <w:pPr>
              <w:rPr>
                <w:rFonts w:eastAsia="Times New Roman" w:cstheme="minorHAnsi"/>
                <w:szCs w:val="24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789" w:type="dxa"/>
            <w:vAlign w:val="bottom"/>
            <w:hideMark/>
          </w:tcPr>
          <w:p w14:paraId="76EC7055" w14:textId="4A0F297E" w:rsidR="00832798" w:rsidRPr="00832798" w:rsidRDefault="00832798" w:rsidP="0083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832798">
              <w:rPr>
                <w:rFonts w:ascii="Calibri" w:hAnsi="Calibri" w:cs="Calibri"/>
                <w:sz w:val="22"/>
                <w:szCs w:val="22"/>
                <w:lang w:val="el-GR"/>
              </w:rPr>
              <w:t>Πολύ λίγη ενόχληση</w:t>
            </w:r>
          </w:p>
        </w:tc>
      </w:tr>
      <w:tr w:rsidR="00832798" w:rsidRPr="00133F06" w14:paraId="21C8C5D2" w14:textId="77777777" w:rsidTr="006E15F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  <w:hideMark/>
          </w:tcPr>
          <w:p w14:paraId="211EE26A" w14:textId="42B791C7" w:rsidR="00832798" w:rsidRPr="00DD32E8" w:rsidRDefault="00832798" w:rsidP="00832798">
            <w:pPr>
              <w:rPr>
                <w:rFonts w:eastAsia="Times New Roman" w:cstheme="minorHAnsi"/>
                <w:szCs w:val="24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8789" w:type="dxa"/>
            <w:vAlign w:val="bottom"/>
            <w:hideMark/>
          </w:tcPr>
          <w:p w14:paraId="38E0C3EA" w14:textId="6542AACA" w:rsidR="00832798" w:rsidRPr="00832798" w:rsidRDefault="00832798" w:rsidP="0083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832798">
              <w:rPr>
                <w:rFonts w:ascii="Calibri" w:hAnsi="Calibri" w:cs="Calibri"/>
                <w:sz w:val="22"/>
                <w:szCs w:val="22"/>
                <w:lang w:val="el-GR"/>
              </w:rPr>
              <w:t>Λίγη ενόχληση</w:t>
            </w:r>
          </w:p>
        </w:tc>
      </w:tr>
      <w:tr w:rsidR="00832798" w:rsidRPr="008620BC" w14:paraId="5A25766A" w14:textId="77777777" w:rsidTr="006E15F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  <w:hideMark/>
          </w:tcPr>
          <w:p w14:paraId="460CE175" w14:textId="739706CF" w:rsidR="00832798" w:rsidRPr="00DD32E8" w:rsidRDefault="00832798" w:rsidP="00832798">
            <w:pPr>
              <w:rPr>
                <w:rFonts w:eastAsia="Times New Roman" w:cstheme="minorHAnsi"/>
                <w:szCs w:val="24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8789" w:type="dxa"/>
            <w:vAlign w:val="bottom"/>
            <w:hideMark/>
          </w:tcPr>
          <w:p w14:paraId="77322795" w14:textId="3DC5A8FF" w:rsidR="00832798" w:rsidRPr="00832798" w:rsidRDefault="00832798" w:rsidP="0083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832798">
              <w:rPr>
                <w:rFonts w:ascii="Calibri" w:hAnsi="Calibri" w:cs="Calibri"/>
                <w:sz w:val="22"/>
                <w:szCs w:val="22"/>
                <w:lang w:val="el-GR"/>
              </w:rPr>
              <w:t>Μέτρια ενόχληση</w:t>
            </w:r>
          </w:p>
        </w:tc>
      </w:tr>
      <w:tr w:rsidR="00832798" w:rsidRPr="00133F06" w14:paraId="4788592F" w14:textId="77777777" w:rsidTr="006E15F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  <w:hideMark/>
          </w:tcPr>
          <w:p w14:paraId="32F70EA0" w14:textId="62F10E82" w:rsidR="00832798" w:rsidRPr="00DD32E8" w:rsidRDefault="00832798" w:rsidP="00832798">
            <w:pPr>
              <w:rPr>
                <w:rFonts w:eastAsia="Times New Roman" w:cstheme="minorHAnsi"/>
                <w:szCs w:val="24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8789" w:type="dxa"/>
            <w:vAlign w:val="bottom"/>
            <w:hideMark/>
          </w:tcPr>
          <w:p w14:paraId="4AF8D821" w14:textId="54C68331" w:rsidR="00832798" w:rsidRPr="00832798" w:rsidRDefault="00832798" w:rsidP="0083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832798">
              <w:rPr>
                <w:rFonts w:ascii="Calibri" w:hAnsi="Calibri" w:cs="Calibri"/>
                <w:sz w:val="22"/>
                <w:szCs w:val="22"/>
                <w:lang w:val="el-GR"/>
              </w:rPr>
              <w:t>Μέτρια προς έντονη ενόχληση</w:t>
            </w:r>
          </w:p>
        </w:tc>
      </w:tr>
      <w:tr w:rsidR="00832798" w:rsidRPr="00133F06" w14:paraId="7F6DBEF0" w14:textId="77777777" w:rsidTr="006E15F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  <w:hideMark/>
          </w:tcPr>
          <w:p w14:paraId="1D75352B" w14:textId="4DEA5B04" w:rsidR="00832798" w:rsidRPr="00DD32E8" w:rsidRDefault="00832798" w:rsidP="00832798">
            <w:pPr>
              <w:rPr>
                <w:rFonts w:eastAsia="Times New Roman" w:cstheme="minorHAnsi"/>
                <w:szCs w:val="24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8789" w:type="dxa"/>
            <w:vAlign w:val="bottom"/>
            <w:hideMark/>
          </w:tcPr>
          <w:p w14:paraId="34857888" w14:textId="32B27C39" w:rsidR="00832798" w:rsidRPr="00832798" w:rsidRDefault="00832798" w:rsidP="0083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832798">
              <w:rPr>
                <w:rFonts w:ascii="Calibri" w:hAnsi="Calibri" w:cs="Calibri"/>
                <w:sz w:val="22"/>
                <w:szCs w:val="22"/>
                <w:lang w:val="el-GR"/>
              </w:rPr>
              <w:t>Έντονη ενόχληση</w:t>
            </w:r>
          </w:p>
        </w:tc>
      </w:tr>
      <w:tr w:rsidR="00832798" w:rsidRPr="00133F06" w14:paraId="325E8B07" w14:textId="77777777" w:rsidTr="006E15F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  <w:hideMark/>
          </w:tcPr>
          <w:p w14:paraId="127BD40C" w14:textId="04547366" w:rsidR="00832798" w:rsidRPr="00DD32E8" w:rsidRDefault="00832798" w:rsidP="00832798">
            <w:pPr>
              <w:rPr>
                <w:rFonts w:eastAsia="Times New Roman" w:cstheme="minorHAnsi"/>
                <w:szCs w:val="24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8789" w:type="dxa"/>
            <w:vAlign w:val="bottom"/>
            <w:hideMark/>
          </w:tcPr>
          <w:p w14:paraId="33828CC1" w14:textId="261FFEA5" w:rsidR="00832798" w:rsidRPr="00832798" w:rsidRDefault="00832798" w:rsidP="0083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832798">
              <w:rPr>
                <w:rFonts w:ascii="Calibri" w:hAnsi="Calibri" w:cs="Calibri"/>
                <w:sz w:val="22"/>
                <w:szCs w:val="22"/>
                <w:lang w:val="el-GR"/>
              </w:rPr>
              <w:t>Αρκετά έντονη ενόχληση</w:t>
            </w:r>
          </w:p>
        </w:tc>
      </w:tr>
      <w:tr w:rsidR="00832798" w:rsidRPr="00133F06" w14:paraId="7F0123DB" w14:textId="77777777" w:rsidTr="006E15F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  <w:hideMark/>
          </w:tcPr>
          <w:p w14:paraId="089446EA" w14:textId="15EC7D05" w:rsidR="00832798" w:rsidRPr="00DD32E8" w:rsidRDefault="00832798" w:rsidP="00832798">
            <w:pPr>
              <w:rPr>
                <w:rFonts w:eastAsia="Times New Roman" w:cstheme="minorHAnsi"/>
                <w:szCs w:val="24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8789" w:type="dxa"/>
            <w:vAlign w:val="bottom"/>
            <w:hideMark/>
          </w:tcPr>
          <w:p w14:paraId="3B712765" w14:textId="2C84E50F" w:rsidR="00832798" w:rsidRPr="00832798" w:rsidRDefault="00832798" w:rsidP="0083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832798">
              <w:rPr>
                <w:rFonts w:ascii="Calibri" w:hAnsi="Calibri" w:cs="Calibri"/>
                <w:sz w:val="22"/>
                <w:szCs w:val="22"/>
                <w:lang w:val="el-GR"/>
              </w:rPr>
              <w:t>Ιδιαίτερα έντονη ενόχληση</w:t>
            </w:r>
          </w:p>
        </w:tc>
      </w:tr>
      <w:tr w:rsidR="00832798" w:rsidRPr="008620BC" w14:paraId="65AA7D89" w14:textId="77777777" w:rsidTr="006E15F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  <w:hideMark/>
          </w:tcPr>
          <w:p w14:paraId="72E9BA16" w14:textId="01544BCA" w:rsidR="00832798" w:rsidRPr="00DD32E8" w:rsidRDefault="00832798" w:rsidP="00832798">
            <w:pPr>
              <w:rPr>
                <w:rFonts w:eastAsia="Times New Roman" w:cstheme="minorHAnsi"/>
                <w:szCs w:val="24"/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8789" w:type="dxa"/>
            <w:vAlign w:val="bottom"/>
            <w:hideMark/>
          </w:tcPr>
          <w:p w14:paraId="0B94C732" w14:textId="1891C8CB" w:rsidR="00832798" w:rsidRPr="00832798" w:rsidRDefault="00832798" w:rsidP="0083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val="el-GR"/>
              </w:rPr>
            </w:pPr>
            <w:r w:rsidRPr="00832798">
              <w:rPr>
                <w:rFonts w:ascii="Calibri" w:hAnsi="Calibri" w:cs="Calibri"/>
                <w:sz w:val="22"/>
                <w:szCs w:val="22"/>
                <w:lang w:val="el-GR"/>
              </w:rPr>
              <w:t>Ανυπόφορη ενόχληση</w:t>
            </w:r>
          </w:p>
        </w:tc>
      </w:tr>
    </w:tbl>
    <w:p w14:paraId="43B882FF" w14:textId="6052222A" w:rsidR="00BA79F2" w:rsidRPr="00FB6F71" w:rsidRDefault="00BA79F2" w:rsidP="00FF32F2">
      <w:pPr>
        <w:pStyle w:val="1"/>
        <w:pageBreakBefore/>
        <w:rPr>
          <w:lang w:val="el-GR"/>
        </w:rPr>
      </w:pPr>
      <w:r>
        <w:rPr>
          <w:lang w:val="el-GR"/>
        </w:rPr>
        <w:lastRenderedPageBreak/>
        <w:t>Οδηγίες</w:t>
      </w:r>
    </w:p>
    <w:p w14:paraId="596BA468" w14:textId="3AB6B935" w:rsidR="00FF32F2" w:rsidRPr="006738CE" w:rsidRDefault="00FF32F2" w:rsidP="00644D88">
      <w:pPr>
        <w:jc w:val="both"/>
        <w:rPr>
          <w:lang w:val="el-GR"/>
        </w:rPr>
      </w:pPr>
      <w:r w:rsidRPr="00FF32F2">
        <w:rPr>
          <w:lang w:val="el-GR"/>
        </w:rPr>
        <w:t>Ζητήστε από τον γυμναστή σας να σας εξηγήσει λεπτομερώς τις παρακάτω οδηγίες.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Να επισκέπτεστε συχνά την παρακάτω λίστα και να επιβεβαιώνετε ότι ακολουθείτε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τις οδηγίες.</w:t>
      </w:r>
    </w:p>
    <w:p w14:paraId="36683DFD" w14:textId="4269EFEA" w:rsidR="00FF32F2" w:rsidRPr="006738CE" w:rsidRDefault="00FF32F2" w:rsidP="00644D88">
      <w:pPr>
        <w:jc w:val="both"/>
        <w:rPr>
          <w:lang w:val="el-GR"/>
        </w:rPr>
      </w:pPr>
      <w:r w:rsidRPr="00FF32F2">
        <w:rPr>
          <w:lang w:val="el-GR"/>
        </w:rPr>
        <w:t>Ξεκινήστε με το αερόβιο κομμάτι της εκγύμνασής σας, εκτός αν υπάρχει κάποια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άλλη ειδική οδηγία για την περίπτωσή σας. Με αυτόν τον τρόπο, η αερόβια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εκγύμναση θα λειτουργήσει και ως γενικό ζέσταμα.</w:t>
      </w:r>
    </w:p>
    <w:p w14:paraId="3145C346" w14:textId="4504F317" w:rsidR="00FF32F2" w:rsidRPr="006738CE" w:rsidRDefault="00FF32F2" w:rsidP="00644D88">
      <w:pPr>
        <w:jc w:val="both"/>
        <w:rPr>
          <w:lang w:val="el-GR"/>
        </w:rPr>
      </w:pPr>
      <w:r w:rsidRPr="00FF32F2">
        <w:rPr>
          <w:lang w:val="el-GR"/>
        </w:rPr>
        <w:t>Να εναλλάσσετε συχνά τη μορφή της αερόβιας εκγύμνασης και των παραμέτρων της,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εκτός από τη διάρκεια και τη σχετική ένταση.</w:t>
      </w:r>
    </w:p>
    <w:p w14:paraId="15B1F054" w14:textId="5827CA66" w:rsidR="00FF32F2" w:rsidRPr="006738CE" w:rsidRDefault="00FF32F2" w:rsidP="00644D88">
      <w:pPr>
        <w:jc w:val="both"/>
        <w:rPr>
          <w:lang w:val="el-GR"/>
        </w:rPr>
      </w:pPr>
      <w:r w:rsidRPr="00FF32F2">
        <w:rPr>
          <w:lang w:val="el-GR"/>
        </w:rPr>
        <w:t>Τα «μέρη» του προγράμματος αντιστάσεων δεν αντιστοιχούν απαραίτητα με τον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αριθμό των προγραμματισμένων επισκέψεών σας ανά εβδομάδα. Τα «μέρη» εκτελούνται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κατά σειρά, με ένα ανά επίσκεψη.</w:t>
      </w:r>
    </w:p>
    <w:p w14:paraId="2E8D6F5F" w14:textId="6E127F87" w:rsidR="00FF32F2" w:rsidRPr="006738CE" w:rsidRDefault="00FF32F2" w:rsidP="00644D88">
      <w:pPr>
        <w:jc w:val="both"/>
        <w:rPr>
          <w:lang w:val="el-GR"/>
        </w:rPr>
      </w:pPr>
      <w:r w:rsidRPr="00FF32F2">
        <w:rPr>
          <w:lang w:val="el-GR"/>
        </w:rPr>
        <w:t>Οι ασκήσεις δεν χρειάζεται να εκτελούνται με τη σειρά που τυπώθηκαν. Εκτελέστε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τις με βάση τη διαθεσιμότητα των οργάνων ή τις οδηγίες του γυμναστή σας.</w:t>
      </w:r>
    </w:p>
    <w:p w14:paraId="42E0EB9C" w14:textId="487A7A0F" w:rsidR="00FF32F2" w:rsidRPr="006738CE" w:rsidRDefault="00FF32F2" w:rsidP="00644D88">
      <w:pPr>
        <w:jc w:val="both"/>
        <w:rPr>
          <w:lang w:val="el-GR"/>
        </w:rPr>
      </w:pPr>
      <w:r w:rsidRPr="00FF32F2">
        <w:rPr>
          <w:lang w:val="el-GR"/>
        </w:rPr>
        <w:t>Μην εκβιάζετε τις επαναλήψεις. Εκτελέστε μόνο όσες επαναλήψεις μπορείτε να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εκτελέσετε με άριστη τεχνική. Όταν με την πάροδο των προπονήσεων καταφέρετε να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φτάσετε τις αναγραφόμενες επαναλήψεις, αυξήστε τα κιλά.</w:t>
      </w:r>
    </w:p>
    <w:p w14:paraId="3A5C7D87" w14:textId="07212C16" w:rsidR="00FF32F2" w:rsidRPr="00381E30" w:rsidRDefault="00FF32F2" w:rsidP="00644D88">
      <w:pPr>
        <w:jc w:val="both"/>
        <w:rPr>
          <w:lang w:val="el-GR"/>
        </w:rPr>
      </w:pPr>
      <w:r w:rsidRPr="00FF32F2">
        <w:rPr>
          <w:lang w:val="el-GR"/>
        </w:rPr>
        <w:t>Να ζητάτε περιοδικά από τον γυμναστή σας, ακόμα και αν αισθάνεστε ότι όλα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γίνονται σωστά, να ελέγχει την τεχνική εκτέλεση των ασκήσεων.</w:t>
      </w:r>
    </w:p>
    <w:p w14:paraId="3C6E4025" w14:textId="682CB32B" w:rsidR="00FF32F2" w:rsidRPr="006738CE" w:rsidRDefault="00FF32F2" w:rsidP="00644D88">
      <w:pPr>
        <w:jc w:val="both"/>
        <w:rPr>
          <w:lang w:val="el-GR"/>
        </w:rPr>
      </w:pPr>
      <w:r w:rsidRPr="00FF32F2">
        <w:rPr>
          <w:lang w:val="el-GR"/>
        </w:rPr>
        <w:t>Όταν τα κιλά που χρησιμοποιείτε ανά άσκηση αυξηθούν σημαντικά, θα χρειαστεί να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εισάγετε και ειδικό ζέσταμα στην εκγύμνασή σας. Αυτό μπορεί να γίνει είτε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θυσιάζοντας κάποια σετ, τα οποία θα πραγματοποιήσετε με λιγότερα κιλά, είτε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προσθέτοντας επιπλέον ελαφριά σετ, των οποίων ο χρόνος θα αφαιρεθεί από την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αερόβια εκγύμνασή σας.</w:t>
      </w:r>
    </w:p>
    <w:p w14:paraId="44386575" w14:textId="3D5BA9F8" w:rsidR="00FF32F2" w:rsidRPr="00381E30" w:rsidRDefault="00FF32F2" w:rsidP="00644D88">
      <w:pPr>
        <w:jc w:val="both"/>
        <w:rPr>
          <w:lang w:val="el-GR"/>
        </w:rPr>
      </w:pPr>
      <w:r w:rsidRPr="00FF32F2">
        <w:rPr>
          <w:lang w:val="el-GR"/>
        </w:rPr>
        <w:t>Περιοδικά, ειδικά όσο αυξάνονται οι φυσικές σας ικανότητες, θα πρέπει σε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συνεννόηση με τον γυμναστή σας να εισάγετε μικρές περιόδους ενεργητικής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ξεκούρασης.</w:t>
      </w:r>
    </w:p>
    <w:p w14:paraId="0335176B" w14:textId="587C216F" w:rsidR="00D75C97" w:rsidRDefault="00FF32F2" w:rsidP="00644D88">
      <w:pPr>
        <w:jc w:val="both"/>
        <w:rPr>
          <w:lang w:val="el-GR"/>
        </w:rPr>
      </w:pPr>
      <w:r w:rsidRPr="00FF32F2">
        <w:rPr>
          <w:lang w:val="el-GR"/>
        </w:rPr>
        <w:t>Η γυμναστική, ακόμα κι αν είναι κουραστική, δεν πρέπει να είναι επίπονη.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Ενημερώστε τον γυμναστή σας για τυχόν ενοχλήσεις που θα προκύψουν. Επίσης,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βεβαιωθείτε ότι η κούραση μετά την προπόνηση είναι παροδικό φαινόμενο και πως</w:t>
      </w:r>
      <w:r w:rsidR="00483026">
        <w:rPr>
          <w:lang w:val="el-GR"/>
        </w:rPr>
        <w:t xml:space="preserve"> </w:t>
      </w:r>
      <w:r w:rsidRPr="00FF32F2">
        <w:rPr>
          <w:lang w:val="el-GR"/>
        </w:rPr>
        <w:t>έχετε ενέργεια στην καθημερινότητά σας.</w:t>
      </w:r>
      <w:bookmarkStart w:id="8" w:name="guidelines"/>
      <w:bookmarkEnd w:id="8"/>
    </w:p>
    <w:p w14:paraId="40B65961" w14:textId="26D01FBE" w:rsidR="00B05FD9" w:rsidRPr="007076B2" w:rsidRDefault="00BA79F2" w:rsidP="00FF32F2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498E55" wp14:editId="6D222D75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478530" cy="1356995"/>
                <wp:effectExtent l="0" t="0" r="7620" b="0"/>
                <wp:wrapTopAndBottom/>
                <wp:docPr id="453870470" name="Ομάδα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8530" cy="1356995"/>
                          <a:chOff x="0" y="0"/>
                          <a:chExt cx="3478530" cy="1356995"/>
                        </a:xfrm>
                      </wpg:grpSpPr>
                      <pic:pic xmlns:pic="http://schemas.openxmlformats.org/drawingml/2006/picture">
                        <pic:nvPicPr>
                          <pic:cNvPr id="1342896079" name="Picture 1" descr="A purple circle with black letter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4075" y="0"/>
                            <a:ext cx="1354455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597454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62025"/>
                            <a:ext cx="189166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3B9645" w14:textId="2F4B612A" w:rsidR="00394553" w:rsidRPr="00DB2D4F" w:rsidRDefault="00394553">
                              <w:pPr>
                                <w:rPr>
                                  <w:rFonts w:asciiTheme="majorHAnsi" w:hAnsiTheme="majorHAnsi" w:cstheme="majorHAnsi"/>
                                  <w:sz w:val="32"/>
                                  <w:szCs w:val="32"/>
                                </w:rPr>
                              </w:pPr>
                              <w:r w:rsidRPr="00DB2D4F">
                                <w:rPr>
                                  <w:rFonts w:asciiTheme="majorHAnsi" w:hAnsiTheme="majorHAnsi" w:cstheme="majorHAnsi"/>
                                  <w:sz w:val="32"/>
                                  <w:szCs w:val="32"/>
                                </w:rPr>
                                <w:t>powered by Logfit.gr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98E55" id="Ομάδα 2" o:spid="_x0000_s1026" style="position:absolute;margin-left:222.7pt;margin-top:0;width:273.9pt;height:106.85pt;z-index:251661312;mso-position-horizontal:right;mso-position-horizontal-relative:margin;mso-position-vertical:bottom;mso-position-vertical-relative:margin" coordsize="34785,13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purple circle with black letters&#10;&#10;Description automatically generated" style="position:absolute;left:21240;width:13545;height:13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">
                  <v:imagedata r:id="rId10" o:title="A purple circle with black letters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9620;width:18916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" filled="f" stroked="f">
                  <v:textbox>
                    <w:txbxContent>
                      <w:p w14:paraId="123B9645" w14:textId="2F4B612A" w:rsidR="00394553" w:rsidRPr="00DB2D4F" w:rsidRDefault="00394553">
                        <w:pPr>
                          <w:rPr>
                            <w:rFonts w:asciiTheme="majorHAnsi" w:hAnsiTheme="majorHAnsi" w:cstheme="majorHAnsi"/>
                            <w:sz w:val="32"/>
                            <w:szCs w:val="32"/>
                          </w:rPr>
                        </w:pPr>
                        <w:r w:rsidRPr="00DB2D4F">
                          <w:rPr>
                            <w:rFonts w:asciiTheme="majorHAnsi" w:hAnsiTheme="majorHAnsi" w:cstheme="majorHAnsi"/>
                            <w:sz w:val="32"/>
                            <w:szCs w:val="32"/>
                          </w:rPr>
                          <w:t>powered by Logfit.gr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sectPr w:rsidR="00B05FD9" w:rsidRPr="007076B2" w:rsidSect="00FC474F">
      <w:footerReference w:type="default" r:id="rId11"/>
      <w:pgSz w:w="11906" w:h="16838" w:code="9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698F9" w14:textId="77777777" w:rsidR="00197183" w:rsidRDefault="00197183" w:rsidP="002821DB">
      <w:pPr>
        <w:spacing w:after="0" w:line="240" w:lineRule="auto"/>
      </w:pPr>
      <w:r>
        <w:separator/>
      </w:r>
    </w:p>
  </w:endnote>
  <w:endnote w:type="continuationSeparator" w:id="0">
    <w:p w14:paraId="49D43A04" w14:textId="77777777" w:rsidR="00197183" w:rsidRDefault="00197183" w:rsidP="0028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5DCD2" w14:textId="77777777" w:rsidR="002821DB" w:rsidRPr="00301062" w:rsidRDefault="002821DB">
    <w:pPr>
      <w:pStyle w:val="af3"/>
      <w:rPr>
        <w:color w:val="7F7F7F" w:themeColor="text1" w:themeTint="80"/>
        <w:sz w:val="16"/>
        <w:szCs w:val="16"/>
        <w:lang w:val="el-GR"/>
      </w:rPr>
    </w:pPr>
    <w:r w:rsidRPr="00301062">
      <w:rPr>
        <w:color w:val="7F7F7F" w:themeColor="text1" w:themeTint="80"/>
        <w:sz w:val="16"/>
        <w:szCs w:val="16"/>
        <w:lang w:val="el-GR"/>
      </w:rPr>
      <w:t xml:space="preserve">Εκδόθηκε: </w:t>
    </w:r>
    <w:bookmarkStart w:id="9" w:name="issuedAt"/>
    <w:bookmarkEnd w:id="9"/>
  </w:p>
  <w:p w14:paraId="4DE53775" w14:textId="7C5690F5" w:rsidR="002821DB" w:rsidRPr="00301062" w:rsidRDefault="002821DB">
    <w:pPr>
      <w:pStyle w:val="af3"/>
      <w:rPr>
        <w:color w:val="7F7F7F" w:themeColor="text1" w:themeTint="80"/>
        <w:sz w:val="16"/>
        <w:szCs w:val="16"/>
        <w:lang w:val="el-GR"/>
      </w:rPr>
    </w:pPr>
    <w:r w:rsidRPr="00301062">
      <w:rPr>
        <w:color w:val="7F7F7F" w:themeColor="text1" w:themeTint="80"/>
        <w:sz w:val="16"/>
        <w:szCs w:val="16"/>
        <w:lang w:val="el-GR"/>
      </w:rPr>
      <w:t>Ταυτότητα</w:t>
    </w:r>
    <w:r w:rsidR="00123DC3">
      <w:rPr>
        <w:color w:val="7F7F7F" w:themeColor="text1" w:themeTint="80"/>
        <w:sz w:val="16"/>
        <w:szCs w:val="16"/>
        <w:lang w:val="el-GR"/>
      </w:rPr>
      <w:t xml:space="preserve"> ε</w:t>
    </w:r>
    <w:r w:rsidR="00BD6377">
      <w:rPr>
        <w:color w:val="7F7F7F" w:themeColor="text1" w:themeTint="80"/>
        <w:sz w:val="16"/>
        <w:szCs w:val="16"/>
        <w:lang w:val="el-GR"/>
      </w:rPr>
      <w:t>ντολής</w:t>
    </w:r>
    <w:r w:rsidRPr="00301062">
      <w:rPr>
        <w:color w:val="7F7F7F" w:themeColor="text1" w:themeTint="80"/>
        <w:sz w:val="16"/>
        <w:szCs w:val="16"/>
        <w:lang w:val="el-GR"/>
      </w:rPr>
      <w:t xml:space="preserve">: </w:t>
    </w:r>
    <w:bookmarkStart w:id="10" w:name="documentId"/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7E5B1" w14:textId="77777777" w:rsidR="00197183" w:rsidRDefault="00197183" w:rsidP="002821DB">
      <w:pPr>
        <w:spacing w:after="0" w:line="240" w:lineRule="auto"/>
      </w:pPr>
      <w:r>
        <w:separator/>
      </w:r>
    </w:p>
  </w:footnote>
  <w:footnote w:type="continuationSeparator" w:id="0">
    <w:p w14:paraId="7EFE9C22" w14:textId="77777777" w:rsidR="00197183" w:rsidRDefault="00197183" w:rsidP="00282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0B6E"/>
    <w:multiLevelType w:val="hybridMultilevel"/>
    <w:tmpl w:val="728CFF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68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5A"/>
    <w:rsid w:val="00001356"/>
    <w:rsid w:val="0001217F"/>
    <w:rsid w:val="00075EB5"/>
    <w:rsid w:val="000C79B7"/>
    <w:rsid w:val="00101F9B"/>
    <w:rsid w:val="00123DC3"/>
    <w:rsid w:val="00133F06"/>
    <w:rsid w:val="00147E99"/>
    <w:rsid w:val="00186175"/>
    <w:rsid w:val="00197183"/>
    <w:rsid w:val="00230400"/>
    <w:rsid w:val="00252868"/>
    <w:rsid w:val="002821DB"/>
    <w:rsid w:val="002A41D6"/>
    <w:rsid w:val="002B29F4"/>
    <w:rsid w:val="002C2192"/>
    <w:rsid w:val="002F023F"/>
    <w:rsid w:val="002F30C0"/>
    <w:rsid w:val="00301062"/>
    <w:rsid w:val="00323993"/>
    <w:rsid w:val="00363F81"/>
    <w:rsid w:val="00381E30"/>
    <w:rsid w:val="00394553"/>
    <w:rsid w:val="003C0BA4"/>
    <w:rsid w:val="0046435E"/>
    <w:rsid w:val="00483026"/>
    <w:rsid w:val="00497EAF"/>
    <w:rsid w:val="004E5472"/>
    <w:rsid w:val="00510BF7"/>
    <w:rsid w:val="00547E5A"/>
    <w:rsid w:val="00564DC8"/>
    <w:rsid w:val="005817F1"/>
    <w:rsid w:val="005E7192"/>
    <w:rsid w:val="006153FE"/>
    <w:rsid w:val="006266EA"/>
    <w:rsid w:val="00644D88"/>
    <w:rsid w:val="00662F62"/>
    <w:rsid w:val="006738CE"/>
    <w:rsid w:val="006E15FD"/>
    <w:rsid w:val="00704441"/>
    <w:rsid w:val="007076B2"/>
    <w:rsid w:val="007242CB"/>
    <w:rsid w:val="00766D34"/>
    <w:rsid w:val="00771DC2"/>
    <w:rsid w:val="00771E82"/>
    <w:rsid w:val="007A5537"/>
    <w:rsid w:val="007B1B4F"/>
    <w:rsid w:val="007C63DD"/>
    <w:rsid w:val="00832798"/>
    <w:rsid w:val="00854705"/>
    <w:rsid w:val="008620BC"/>
    <w:rsid w:val="008807DC"/>
    <w:rsid w:val="008D0982"/>
    <w:rsid w:val="008F3122"/>
    <w:rsid w:val="00913601"/>
    <w:rsid w:val="00917E59"/>
    <w:rsid w:val="0098059C"/>
    <w:rsid w:val="009C069A"/>
    <w:rsid w:val="009D779C"/>
    <w:rsid w:val="00A10C62"/>
    <w:rsid w:val="00A12255"/>
    <w:rsid w:val="00A21897"/>
    <w:rsid w:val="00A446EC"/>
    <w:rsid w:val="00A470EB"/>
    <w:rsid w:val="00A70127"/>
    <w:rsid w:val="00AC32F6"/>
    <w:rsid w:val="00AD0275"/>
    <w:rsid w:val="00AD2C3A"/>
    <w:rsid w:val="00AE66FE"/>
    <w:rsid w:val="00B05FD9"/>
    <w:rsid w:val="00B306E6"/>
    <w:rsid w:val="00B80D93"/>
    <w:rsid w:val="00B86DA5"/>
    <w:rsid w:val="00BA79F2"/>
    <w:rsid w:val="00BB0A52"/>
    <w:rsid w:val="00BD6377"/>
    <w:rsid w:val="00BE3CD8"/>
    <w:rsid w:val="00C0276A"/>
    <w:rsid w:val="00C10FEE"/>
    <w:rsid w:val="00C14F4C"/>
    <w:rsid w:val="00C23DDE"/>
    <w:rsid w:val="00C34423"/>
    <w:rsid w:val="00C438E7"/>
    <w:rsid w:val="00C62617"/>
    <w:rsid w:val="00CB099E"/>
    <w:rsid w:val="00CE1C64"/>
    <w:rsid w:val="00D04B16"/>
    <w:rsid w:val="00D32683"/>
    <w:rsid w:val="00D6607D"/>
    <w:rsid w:val="00D75C97"/>
    <w:rsid w:val="00D848FA"/>
    <w:rsid w:val="00DB0D94"/>
    <w:rsid w:val="00DB2D4F"/>
    <w:rsid w:val="00DD32E8"/>
    <w:rsid w:val="00DF03EA"/>
    <w:rsid w:val="00DF5EA1"/>
    <w:rsid w:val="00E123C6"/>
    <w:rsid w:val="00E9144B"/>
    <w:rsid w:val="00E952D8"/>
    <w:rsid w:val="00EC4E64"/>
    <w:rsid w:val="00EE32DD"/>
    <w:rsid w:val="00EE457A"/>
    <w:rsid w:val="00FB6F71"/>
    <w:rsid w:val="00FC474F"/>
    <w:rsid w:val="00FF25F2"/>
    <w:rsid w:val="00FF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CB2B"/>
  <w15:chartTrackingRefBased/>
  <w15:docId w15:val="{88166B11-BA82-4433-9F50-3802206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5FD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821D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21D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21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21D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21D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21D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21D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21D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21D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821D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table" w:styleId="a3">
    <w:name w:val="Table Grid"/>
    <w:basedOn w:val="a1"/>
    <w:uiPriority w:val="39"/>
    <w:rsid w:val="00DF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DF5E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Plain Table 1"/>
    <w:basedOn w:val="a1"/>
    <w:uiPriority w:val="41"/>
    <w:rsid w:val="002821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Char">
    <w:name w:val="Επικεφαλίδα 2 Char"/>
    <w:basedOn w:val="a0"/>
    <w:link w:val="2"/>
    <w:uiPriority w:val="9"/>
    <w:semiHidden/>
    <w:rsid w:val="002821D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Επικεφαλίδα 3 Char"/>
    <w:basedOn w:val="a0"/>
    <w:link w:val="3"/>
    <w:uiPriority w:val="9"/>
    <w:semiHidden/>
    <w:rsid w:val="002821D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Επικεφαλίδα 4 Char"/>
    <w:basedOn w:val="a0"/>
    <w:link w:val="4"/>
    <w:uiPriority w:val="9"/>
    <w:semiHidden/>
    <w:rsid w:val="002821D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2821D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Επικεφαλίδα 6 Char"/>
    <w:basedOn w:val="a0"/>
    <w:link w:val="6"/>
    <w:uiPriority w:val="9"/>
    <w:semiHidden/>
    <w:rsid w:val="002821D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Επικεφαλίδα 7 Char"/>
    <w:basedOn w:val="a0"/>
    <w:link w:val="7"/>
    <w:uiPriority w:val="9"/>
    <w:semiHidden/>
    <w:rsid w:val="002821D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Επικεφαλίδα 8 Char"/>
    <w:basedOn w:val="a0"/>
    <w:link w:val="8"/>
    <w:uiPriority w:val="9"/>
    <w:semiHidden/>
    <w:rsid w:val="002821D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Επικεφαλίδα 9 Char"/>
    <w:basedOn w:val="a0"/>
    <w:link w:val="9"/>
    <w:uiPriority w:val="9"/>
    <w:semiHidden/>
    <w:rsid w:val="002821D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2821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2821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Τίτλος Char"/>
    <w:basedOn w:val="a0"/>
    <w:link w:val="a5"/>
    <w:uiPriority w:val="10"/>
    <w:rsid w:val="002821D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Char0"/>
    <w:uiPriority w:val="11"/>
    <w:qFormat/>
    <w:rsid w:val="002821D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Υπότιτλος Char"/>
    <w:basedOn w:val="a0"/>
    <w:link w:val="a6"/>
    <w:uiPriority w:val="11"/>
    <w:rsid w:val="002821DB"/>
    <w:rPr>
      <w:caps/>
      <w:color w:val="404040" w:themeColor="text1" w:themeTint="BF"/>
      <w:spacing w:val="20"/>
      <w:sz w:val="28"/>
      <w:szCs w:val="28"/>
    </w:rPr>
  </w:style>
  <w:style w:type="character" w:styleId="a7">
    <w:name w:val="Strong"/>
    <w:basedOn w:val="a0"/>
    <w:uiPriority w:val="22"/>
    <w:qFormat/>
    <w:rsid w:val="002821DB"/>
    <w:rPr>
      <w:b/>
      <w:bCs/>
    </w:rPr>
  </w:style>
  <w:style w:type="character" w:styleId="a8">
    <w:name w:val="Emphasis"/>
    <w:basedOn w:val="a0"/>
    <w:uiPriority w:val="20"/>
    <w:qFormat/>
    <w:rsid w:val="002821DB"/>
    <w:rPr>
      <w:i/>
      <w:iCs/>
      <w:color w:val="000000" w:themeColor="text1"/>
    </w:rPr>
  </w:style>
  <w:style w:type="paragraph" w:styleId="a9">
    <w:name w:val="No Spacing"/>
    <w:uiPriority w:val="1"/>
    <w:qFormat/>
    <w:rsid w:val="002821DB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2821D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har1">
    <w:name w:val="Απόσπασμα Char"/>
    <w:basedOn w:val="a0"/>
    <w:link w:val="aa"/>
    <w:uiPriority w:val="29"/>
    <w:rsid w:val="002821D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2821D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Έντονο απόσπ. Char"/>
    <w:basedOn w:val="a0"/>
    <w:link w:val="ab"/>
    <w:uiPriority w:val="30"/>
    <w:rsid w:val="002821DB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2821DB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2821D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2821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2821DB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2821DB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2821DB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28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f2"/>
    <w:uiPriority w:val="99"/>
    <w:rsid w:val="002821DB"/>
  </w:style>
  <w:style w:type="paragraph" w:styleId="af3">
    <w:name w:val="footer"/>
    <w:basedOn w:val="a"/>
    <w:link w:val="Char4"/>
    <w:uiPriority w:val="99"/>
    <w:unhideWhenUsed/>
    <w:rsid w:val="0028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f3"/>
    <w:uiPriority w:val="99"/>
    <w:rsid w:val="002821DB"/>
  </w:style>
  <w:style w:type="table" w:styleId="1-2">
    <w:name w:val="Grid Table 1 Light Accent 2"/>
    <w:basedOn w:val="a1"/>
    <w:uiPriority w:val="46"/>
    <w:rsid w:val="00133F0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0">
    <w:name w:val="Plain Table 5"/>
    <w:basedOn w:val="a1"/>
    <w:uiPriority w:val="45"/>
    <w:rsid w:val="00DF03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4">
    <w:name w:val="List Paragraph"/>
    <w:basedOn w:val="a"/>
    <w:uiPriority w:val="34"/>
    <w:qFormat/>
    <w:rsid w:val="00EC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18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652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orkplace\Q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C6546-02C1-4DC0-A476-713B94E33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QS.dotx</Template>
  <TotalTime>35</TotalTime>
  <Pages>3</Pages>
  <Words>502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Πρόγραμμα Εκγύμνασης</vt:lpstr>
      <vt:lpstr>Πρόγραμμα Εκγύμνασης</vt:lpstr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Πρόγραμμα Εκγύμνασης</dc:title>
  <dc:subject/>
  <dc:creator>Γιάννης</dc:creator>
  <cp:keywords>autogenerated,gym,resistance-do,schedule</cp:keywords>
  <dc:description>Created by Resistance Do.</dc:description>
  <cp:lastModifiedBy>Γιάννης Ανθούλης</cp:lastModifiedBy>
  <cp:revision>29</cp:revision>
  <dcterms:created xsi:type="dcterms:W3CDTF">2024-08-09T20:34:00Z</dcterms:created>
  <dcterms:modified xsi:type="dcterms:W3CDTF">2024-08-19T10:43:00Z</dcterms:modified>
</cp:coreProperties>
</file>